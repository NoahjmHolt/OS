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F1E1C" w14:textId="266F5E8D" w:rsidR="00B96D0D" w:rsidRDefault="00144479">
      <w:pPr>
        <w:pStyle w:val="Heading1"/>
      </w:pPr>
      <w:r>
        <w:t>Quest 5</w:t>
      </w:r>
    </w:p>
    <w:p w14:paraId="4E53EB3C" w14:textId="0DC1C8B1" w:rsidR="00144479" w:rsidRDefault="00144479" w:rsidP="00144479">
      <w:pPr>
        <w:pStyle w:val="ListBullet"/>
      </w:pPr>
      <w:r>
        <w:t>Table</w:t>
      </w:r>
    </w:p>
    <w:p w14:paraId="1E64C6E7" w14:textId="77777777" w:rsidR="00144479" w:rsidRDefault="00144479" w:rsidP="00144479">
      <w:pPr>
        <w:pStyle w:val="ListBullet"/>
        <w:numPr>
          <w:ilvl w:val="1"/>
          <w:numId w:val="3"/>
        </w:numPr>
      </w:pPr>
      <w:r>
        <w:t>   Process   Process</w:t>
      </w:r>
      <w:r>
        <w:t>-</w:t>
      </w:r>
      <w:r>
        <w:t>Arrival</w:t>
      </w:r>
      <w:r>
        <w:t>-</w:t>
      </w:r>
      <w:r>
        <w:t>Time   CPU burst</w:t>
      </w:r>
      <w:r>
        <w:br/>
        <w:t>         P1               0                                      6</w:t>
      </w:r>
      <w:r>
        <w:br/>
        <w:t>         P2               1                                      2</w:t>
      </w:r>
      <w:r>
        <w:br/>
        <w:t>         P3               2                                      4</w:t>
      </w:r>
      <w:r>
        <w:br/>
        <w:t>         P4               4                                      3</w:t>
      </w:r>
    </w:p>
    <w:p w14:paraId="60B9E072" w14:textId="4C713645" w:rsidR="00144479" w:rsidRDefault="00144479" w:rsidP="00144479">
      <w:pPr>
        <w:pStyle w:val="ListBullet"/>
        <w:numPr>
          <w:ilvl w:val="1"/>
          <w:numId w:val="3"/>
        </w:numPr>
      </w:pPr>
      <w:r>
        <w:t>Calc AVT and response time</w:t>
      </w:r>
      <w:r>
        <w:br/>
        <w:t xml:space="preserve">      </w:t>
      </w:r>
    </w:p>
    <w:p w14:paraId="07AC31ED" w14:textId="118C4C33" w:rsidR="00B96D0D" w:rsidRDefault="00144479" w:rsidP="00144479">
      <w:pPr>
        <w:pStyle w:val="ListBullet"/>
      </w:pPr>
      <w:r>
        <w:t>FCFS</w:t>
      </w:r>
    </w:p>
    <w:p w14:paraId="4636B081" w14:textId="0887C887" w:rsidR="00144479" w:rsidRDefault="00144479" w:rsidP="00144479">
      <w:pPr>
        <w:pStyle w:val="ListBullet"/>
        <w:numPr>
          <w:ilvl w:val="1"/>
          <w:numId w:val="3"/>
        </w:numPr>
      </w:pPr>
      <w:r>
        <w:t xml:space="preserve">P1 finish </w:t>
      </w:r>
      <w:proofErr w:type="gramStart"/>
      <w:r>
        <w:t>6,  turn</w:t>
      </w:r>
      <w:proofErr w:type="gramEnd"/>
      <w:r>
        <w:t xml:space="preserve"> around = 6, wait = </w:t>
      </w:r>
      <w:r w:rsidR="00FB6B41">
        <w:t>0</w:t>
      </w:r>
    </w:p>
    <w:p w14:paraId="654FD2B3" w14:textId="02F43AE3" w:rsidR="00144479" w:rsidRDefault="00144479" w:rsidP="00144479">
      <w:pPr>
        <w:pStyle w:val="ListBullet"/>
        <w:numPr>
          <w:ilvl w:val="1"/>
          <w:numId w:val="3"/>
        </w:numPr>
      </w:pPr>
      <w:r>
        <w:t xml:space="preserve">P2 finish </w:t>
      </w:r>
      <w:proofErr w:type="gramStart"/>
      <w:r>
        <w:t>8,  turn</w:t>
      </w:r>
      <w:proofErr w:type="gramEnd"/>
      <w:r>
        <w:t xml:space="preserve"> around = 7, wait = </w:t>
      </w:r>
      <w:r w:rsidR="00FB6B41">
        <w:t xml:space="preserve"> 5</w:t>
      </w:r>
    </w:p>
    <w:p w14:paraId="7466AD84" w14:textId="6E83D9AC" w:rsidR="00144479" w:rsidRDefault="00144479" w:rsidP="00144479">
      <w:pPr>
        <w:pStyle w:val="ListBullet"/>
        <w:numPr>
          <w:ilvl w:val="1"/>
          <w:numId w:val="3"/>
        </w:numPr>
      </w:pPr>
      <w:r>
        <w:t xml:space="preserve">P3 finish </w:t>
      </w:r>
      <w:proofErr w:type="gramStart"/>
      <w:r>
        <w:t>12,  turn</w:t>
      </w:r>
      <w:proofErr w:type="gramEnd"/>
      <w:r>
        <w:t xml:space="preserve"> around = 10, wait = </w:t>
      </w:r>
      <w:r w:rsidR="00FB6B41">
        <w:t>6</w:t>
      </w:r>
    </w:p>
    <w:p w14:paraId="5D26B29F" w14:textId="3CF6FC10" w:rsidR="00144479" w:rsidRDefault="00144479" w:rsidP="00144479">
      <w:pPr>
        <w:pStyle w:val="ListBullet"/>
        <w:numPr>
          <w:ilvl w:val="1"/>
          <w:numId w:val="3"/>
        </w:numPr>
      </w:pPr>
      <w:r>
        <w:t xml:space="preserve">P4 finish = 15, turn around = 11, wait = </w:t>
      </w:r>
      <w:r w:rsidR="00FB6B41">
        <w:t>8</w:t>
      </w:r>
    </w:p>
    <w:p w14:paraId="0155259F" w14:textId="7E8014D8" w:rsidR="00144479" w:rsidRDefault="00144479" w:rsidP="00144479">
      <w:pPr>
        <w:pStyle w:val="ListBullet"/>
        <w:numPr>
          <w:ilvl w:val="1"/>
          <w:numId w:val="3"/>
        </w:numPr>
      </w:pPr>
      <w:r>
        <w:t>AVT = 6 + 7 + 10 + 11 = 8.5</w:t>
      </w:r>
    </w:p>
    <w:p w14:paraId="0259E423" w14:textId="53429911" w:rsidR="00144479" w:rsidRDefault="00144479" w:rsidP="00144479">
      <w:pPr>
        <w:pStyle w:val="ListBullet"/>
        <w:numPr>
          <w:ilvl w:val="1"/>
          <w:numId w:val="3"/>
        </w:numPr>
      </w:pPr>
      <w:r>
        <w:t>Average response time = 4</w:t>
      </w:r>
      <w:r w:rsidR="00FB6B41">
        <w:t>.</w:t>
      </w:r>
      <w:r>
        <w:t>75</w:t>
      </w:r>
    </w:p>
    <w:p w14:paraId="7E8E14E1" w14:textId="1B52E3F3" w:rsidR="00144479" w:rsidRDefault="00144479" w:rsidP="00144479">
      <w:pPr>
        <w:pStyle w:val="ListBullet"/>
      </w:pPr>
      <w:r>
        <w:t>Round Robin</w:t>
      </w:r>
    </w:p>
    <w:p w14:paraId="0D7458AE" w14:textId="73EF3980" w:rsidR="00144479" w:rsidRDefault="00144479" w:rsidP="00144479">
      <w:pPr>
        <w:pStyle w:val="ListBullet"/>
        <w:numPr>
          <w:ilvl w:val="1"/>
          <w:numId w:val="3"/>
        </w:numPr>
      </w:pPr>
      <w:r>
        <w:t>Quantum = 3</w:t>
      </w:r>
    </w:p>
    <w:p w14:paraId="60710056" w14:textId="6A30D850" w:rsidR="00144479" w:rsidRDefault="00144479" w:rsidP="00144479">
      <w:pPr>
        <w:pStyle w:val="ListBullet"/>
        <w:numPr>
          <w:ilvl w:val="2"/>
          <w:numId w:val="3"/>
        </w:numPr>
      </w:pPr>
      <w:r>
        <w:t xml:space="preserve">P1 start 0 and </w:t>
      </w:r>
      <w:r w:rsidR="00FB6B41">
        <w:t>11 ends at 14, ta = 14, wait = 8</w:t>
      </w:r>
    </w:p>
    <w:p w14:paraId="080C8B61" w14:textId="4D834D88" w:rsidR="00144479" w:rsidRDefault="00144479" w:rsidP="00144479">
      <w:pPr>
        <w:pStyle w:val="ListBullet"/>
        <w:numPr>
          <w:ilvl w:val="2"/>
          <w:numId w:val="3"/>
        </w:numPr>
      </w:pPr>
      <w:r>
        <w:t>P2 starts at 3 ends at 5</w:t>
      </w:r>
      <w:r w:rsidR="00FB6B41">
        <w:t>, ta = 4, wait = 2</w:t>
      </w:r>
    </w:p>
    <w:p w14:paraId="07BFB6D5" w14:textId="35AA8260" w:rsidR="00144479" w:rsidRDefault="00144479" w:rsidP="00144479">
      <w:pPr>
        <w:pStyle w:val="ListBullet"/>
        <w:numPr>
          <w:ilvl w:val="2"/>
          <w:numId w:val="3"/>
        </w:numPr>
      </w:pPr>
      <w:r>
        <w:t>P3 starts at 5 and</w:t>
      </w:r>
      <w:r w:rsidR="00FB6B41">
        <w:t xml:space="preserve"> 14 ends at 15, ta = 13, wait = 9</w:t>
      </w:r>
    </w:p>
    <w:p w14:paraId="3074AD59" w14:textId="70823BD9" w:rsidR="00144479" w:rsidRDefault="00144479" w:rsidP="00144479">
      <w:pPr>
        <w:pStyle w:val="ListBullet"/>
        <w:numPr>
          <w:ilvl w:val="2"/>
          <w:numId w:val="3"/>
        </w:numPr>
      </w:pPr>
      <w:r>
        <w:t xml:space="preserve">P4 starts at 8 ends at </w:t>
      </w:r>
      <w:r w:rsidR="00FB6B41">
        <w:t>11, ta = 7, wait = 4</w:t>
      </w:r>
    </w:p>
    <w:p w14:paraId="4B6A6396" w14:textId="178A185A" w:rsidR="00144479" w:rsidRDefault="00144479" w:rsidP="00144479">
      <w:pPr>
        <w:pStyle w:val="ListBullet"/>
        <w:numPr>
          <w:ilvl w:val="2"/>
          <w:numId w:val="3"/>
        </w:numPr>
      </w:pPr>
      <w:r>
        <w:t>AVT</w:t>
      </w:r>
      <w:r w:rsidR="00FB6B41">
        <w:t xml:space="preserve"> = 10</w:t>
      </w:r>
    </w:p>
    <w:p w14:paraId="3422E8ED" w14:textId="25C7A3D6" w:rsidR="00144479" w:rsidRDefault="00144479" w:rsidP="00144479">
      <w:pPr>
        <w:pStyle w:val="ListBullet"/>
        <w:numPr>
          <w:ilvl w:val="2"/>
          <w:numId w:val="3"/>
        </w:numPr>
      </w:pPr>
      <w:r>
        <w:t>ART</w:t>
      </w:r>
      <w:r w:rsidR="00FB6B41">
        <w:t>= 5.75</w:t>
      </w:r>
    </w:p>
    <w:p w14:paraId="683BFAA2" w14:textId="6D111463" w:rsidR="00144479" w:rsidRDefault="00144479" w:rsidP="00144479">
      <w:pPr>
        <w:pStyle w:val="ListBullet"/>
        <w:numPr>
          <w:ilvl w:val="1"/>
          <w:numId w:val="3"/>
        </w:numPr>
      </w:pPr>
      <w:r>
        <w:lastRenderedPageBreak/>
        <w:t>Quantum = 4</w:t>
      </w:r>
    </w:p>
    <w:p w14:paraId="6704D1EB" w14:textId="79048E58" w:rsidR="00FB6B41" w:rsidRDefault="00FB6B41" w:rsidP="00FB6B41">
      <w:pPr>
        <w:pStyle w:val="ListBullet"/>
        <w:numPr>
          <w:ilvl w:val="2"/>
          <w:numId w:val="3"/>
        </w:numPr>
      </w:pPr>
      <w:r>
        <w:t xml:space="preserve">P1 start 0 </w:t>
      </w:r>
      <w:proofErr w:type="gramStart"/>
      <w:r>
        <w:t>and  ends</w:t>
      </w:r>
      <w:proofErr w:type="gramEnd"/>
      <w:r>
        <w:t xml:space="preserve"> at </w:t>
      </w:r>
      <w:r>
        <w:t xml:space="preserve">15, </w:t>
      </w:r>
      <w:r>
        <w:t xml:space="preserve">ta = </w:t>
      </w:r>
      <w:r>
        <w:t>15</w:t>
      </w:r>
      <w:r>
        <w:t>, wait =</w:t>
      </w:r>
      <w:r>
        <w:t xml:space="preserve"> 9</w:t>
      </w:r>
    </w:p>
    <w:p w14:paraId="3EF61F54" w14:textId="3ED5D1DC" w:rsidR="00FB6B41" w:rsidRDefault="00FB6B41" w:rsidP="00FB6B41">
      <w:pPr>
        <w:pStyle w:val="ListBullet"/>
        <w:numPr>
          <w:ilvl w:val="2"/>
          <w:numId w:val="3"/>
        </w:numPr>
      </w:pPr>
      <w:r>
        <w:t xml:space="preserve">P2 starts at </w:t>
      </w:r>
      <w:r>
        <w:t xml:space="preserve">4 </w:t>
      </w:r>
      <w:r>
        <w:t xml:space="preserve">ends at </w:t>
      </w:r>
      <w:r>
        <w:t>6</w:t>
      </w:r>
      <w:r>
        <w:t xml:space="preserve">, ta = </w:t>
      </w:r>
      <w:r>
        <w:t>5</w:t>
      </w:r>
      <w:r>
        <w:t xml:space="preserve">, wait = </w:t>
      </w:r>
      <w:r>
        <w:t>3</w:t>
      </w:r>
    </w:p>
    <w:p w14:paraId="031CB622" w14:textId="2BE0C38F" w:rsidR="00FB6B41" w:rsidRDefault="00FB6B41" w:rsidP="00FB6B41">
      <w:pPr>
        <w:pStyle w:val="ListBullet"/>
        <w:numPr>
          <w:ilvl w:val="2"/>
          <w:numId w:val="3"/>
        </w:numPr>
      </w:pPr>
      <w:r>
        <w:t xml:space="preserve">P3 starts at </w:t>
      </w:r>
      <w:r>
        <w:t>6</w:t>
      </w:r>
      <w:r>
        <w:t xml:space="preserve"> ends at </w:t>
      </w:r>
      <w:r>
        <w:t>10</w:t>
      </w:r>
      <w:r>
        <w:t xml:space="preserve">, ta = </w:t>
      </w:r>
      <w:r>
        <w:t>8</w:t>
      </w:r>
      <w:r>
        <w:t xml:space="preserve">, wait = </w:t>
      </w:r>
      <w:r>
        <w:t>4</w:t>
      </w:r>
    </w:p>
    <w:p w14:paraId="7F83D6F1" w14:textId="68BB083C" w:rsidR="00FB6B41" w:rsidRDefault="00FB6B41" w:rsidP="00FB6B41">
      <w:pPr>
        <w:pStyle w:val="ListBullet"/>
        <w:numPr>
          <w:ilvl w:val="2"/>
          <w:numId w:val="3"/>
        </w:numPr>
      </w:pPr>
      <w:r>
        <w:t xml:space="preserve">P4 starts at </w:t>
      </w:r>
      <w:r>
        <w:t>10</w:t>
      </w:r>
      <w:r>
        <w:t xml:space="preserve"> ends at </w:t>
      </w:r>
      <w:r>
        <w:t>13</w:t>
      </w:r>
      <w:r>
        <w:t xml:space="preserve">, ta = </w:t>
      </w:r>
      <w:r>
        <w:t>9</w:t>
      </w:r>
      <w:r>
        <w:t xml:space="preserve">, wait = </w:t>
      </w:r>
      <w:r>
        <w:t>6</w:t>
      </w:r>
    </w:p>
    <w:p w14:paraId="7FD9DC47" w14:textId="5446030B" w:rsidR="00FB6B41" w:rsidRDefault="00FB6B41" w:rsidP="00FB6B41">
      <w:pPr>
        <w:pStyle w:val="ListBullet"/>
        <w:numPr>
          <w:ilvl w:val="2"/>
          <w:numId w:val="3"/>
        </w:numPr>
      </w:pPr>
      <w:r>
        <w:t xml:space="preserve">AVT = </w:t>
      </w:r>
      <w:r>
        <w:t>925</w:t>
      </w:r>
    </w:p>
    <w:p w14:paraId="4C75A1F1" w14:textId="54B120FB" w:rsidR="00FB6B41" w:rsidRDefault="00FB6B41" w:rsidP="00FB6B41">
      <w:pPr>
        <w:pStyle w:val="ListBullet"/>
        <w:numPr>
          <w:ilvl w:val="2"/>
          <w:numId w:val="3"/>
        </w:numPr>
      </w:pPr>
      <w:r>
        <w:t xml:space="preserve">ART= </w:t>
      </w:r>
      <w:r>
        <w:t>5.5</w:t>
      </w:r>
    </w:p>
    <w:p w14:paraId="48148C22" w14:textId="225B59FB" w:rsidR="00144479" w:rsidRDefault="00144479" w:rsidP="00144479">
      <w:pPr>
        <w:pStyle w:val="ListBullet"/>
      </w:pPr>
      <w:r>
        <w:t>SJF</w:t>
      </w:r>
    </w:p>
    <w:p w14:paraId="58D24203" w14:textId="45631AB5" w:rsidR="00144479" w:rsidRDefault="00144479" w:rsidP="00144479">
      <w:pPr>
        <w:pStyle w:val="ListBullet"/>
        <w:numPr>
          <w:ilvl w:val="1"/>
          <w:numId w:val="3"/>
        </w:numPr>
      </w:pPr>
      <w:r>
        <w:t>Pre</w:t>
      </w:r>
    </w:p>
    <w:p w14:paraId="6DA32009" w14:textId="002ECEAE" w:rsidR="00FB6B41" w:rsidRDefault="00FB6B41" w:rsidP="00FB6B41">
      <w:pPr>
        <w:pStyle w:val="ListBullet"/>
        <w:numPr>
          <w:ilvl w:val="2"/>
          <w:numId w:val="3"/>
        </w:numPr>
      </w:pPr>
      <w:r>
        <w:t xml:space="preserve">P1 start 0 </w:t>
      </w:r>
      <w:proofErr w:type="gramStart"/>
      <w:r>
        <w:t>and  ends</w:t>
      </w:r>
      <w:proofErr w:type="gramEnd"/>
      <w:r>
        <w:t xml:space="preserve"> at </w:t>
      </w:r>
      <w:r w:rsidR="00ED6F16">
        <w:t>15,</w:t>
      </w:r>
      <w:r>
        <w:t xml:space="preserve"> ta = </w:t>
      </w:r>
      <w:r w:rsidR="00ED6F16">
        <w:t>15</w:t>
      </w:r>
      <w:r>
        <w:t xml:space="preserve">, wait = </w:t>
      </w:r>
      <w:r w:rsidR="00ED6F16">
        <w:t>9</w:t>
      </w:r>
    </w:p>
    <w:p w14:paraId="2610EFBC" w14:textId="1EBB9F76" w:rsidR="00FB6B41" w:rsidRDefault="00FB6B41" w:rsidP="00FB6B41">
      <w:pPr>
        <w:pStyle w:val="ListBullet"/>
        <w:numPr>
          <w:ilvl w:val="2"/>
          <w:numId w:val="3"/>
        </w:numPr>
      </w:pPr>
      <w:r>
        <w:t xml:space="preserve">P2 starts at </w:t>
      </w:r>
      <w:r w:rsidR="00ED6F16">
        <w:t>1</w:t>
      </w:r>
      <w:r>
        <w:t xml:space="preserve"> </w:t>
      </w:r>
      <w:proofErr w:type="gramStart"/>
      <w:r>
        <w:t>ends</w:t>
      </w:r>
      <w:proofErr w:type="gramEnd"/>
      <w:r>
        <w:t xml:space="preserve"> at </w:t>
      </w:r>
      <w:r w:rsidR="00ED6F16">
        <w:t>3</w:t>
      </w:r>
      <w:r>
        <w:t xml:space="preserve">, ta = </w:t>
      </w:r>
      <w:r w:rsidR="00ED6F16">
        <w:t>2</w:t>
      </w:r>
      <w:r>
        <w:t xml:space="preserve">, wait = </w:t>
      </w:r>
      <w:r w:rsidR="00ED6F16">
        <w:t>0</w:t>
      </w:r>
    </w:p>
    <w:p w14:paraId="72C9B983" w14:textId="1EE138D4" w:rsidR="00FB6B41" w:rsidRDefault="00FB6B41" w:rsidP="00FB6B41">
      <w:pPr>
        <w:pStyle w:val="ListBullet"/>
        <w:numPr>
          <w:ilvl w:val="2"/>
          <w:numId w:val="3"/>
        </w:numPr>
      </w:pPr>
      <w:r>
        <w:t xml:space="preserve">P3 starts at </w:t>
      </w:r>
      <w:r w:rsidR="00ED6F16">
        <w:t>3</w:t>
      </w:r>
      <w:r>
        <w:t xml:space="preserve"> and </w:t>
      </w:r>
      <w:r w:rsidR="00ED6F16">
        <w:t>7</w:t>
      </w:r>
      <w:r>
        <w:t xml:space="preserve"> ends at </w:t>
      </w:r>
      <w:r w:rsidR="00ED6F16">
        <w:t>10</w:t>
      </w:r>
      <w:r>
        <w:t xml:space="preserve">, ta = </w:t>
      </w:r>
      <w:r w:rsidR="00ED6F16">
        <w:t>8</w:t>
      </w:r>
      <w:r>
        <w:t xml:space="preserve">, wait = </w:t>
      </w:r>
      <w:r w:rsidR="00ED6F16">
        <w:t>4</w:t>
      </w:r>
    </w:p>
    <w:p w14:paraId="3FDEDBF6" w14:textId="414DDF67" w:rsidR="00FB6B41" w:rsidRDefault="00FB6B41" w:rsidP="00FB6B41">
      <w:pPr>
        <w:pStyle w:val="ListBullet"/>
        <w:numPr>
          <w:ilvl w:val="2"/>
          <w:numId w:val="3"/>
        </w:numPr>
      </w:pPr>
      <w:r>
        <w:t xml:space="preserve">P4 starts at </w:t>
      </w:r>
      <w:r w:rsidR="00ED6F16">
        <w:t>4</w:t>
      </w:r>
      <w:r>
        <w:t xml:space="preserve"> ends at </w:t>
      </w:r>
      <w:r w:rsidR="00ED6F16">
        <w:t>7</w:t>
      </w:r>
      <w:r>
        <w:t xml:space="preserve">, ta = </w:t>
      </w:r>
      <w:r w:rsidR="00ED6F16">
        <w:t>3</w:t>
      </w:r>
      <w:r>
        <w:t xml:space="preserve">, wait = </w:t>
      </w:r>
      <w:r w:rsidR="00ED6F16">
        <w:t>0</w:t>
      </w:r>
    </w:p>
    <w:p w14:paraId="63A9527E" w14:textId="638049B5" w:rsidR="00FB6B41" w:rsidRDefault="00FB6B41" w:rsidP="00FB6B41">
      <w:pPr>
        <w:pStyle w:val="ListBullet"/>
        <w:numPr>
          <w:ilvl w:val="2"/>
          <w:numId w:val="3"/>
        </w:numPr>
      </w:pPr>
      <w:r>
        <w:t xml:space="preserve">AVT = </w:t>
      </w:r>
      <w:r w:rsidR="00ED6F16">
        <w:t>7</w:t>
      </w:r>
    </w:p>
    <w:p w14:paraId="1DCD7235" w14:textId="569793A0" w:rsidR="00FB6B41" w:rsidRDefault="00FB6B41" w:rsidP="00FB6B41">
      <w:pPr>
        <w:pStyle w:val="ListBullet"/>
        <w:numPr>
          <w:ilvl w:val="2"/>
          <w:numId w:val="3"/>
        </w:numPr>
      </w:pPr>
      <w:r>
        <w:t xml:space="preserve">ART= </w:t>
      </w:r>
      <w:r w:rsidR="00ED6F16">
        <w:t>3.25</w:t>
      </w:r>
    </w:p>
    <w:p w14:paraId="25273792" w14:textId="57EEC2A0" w:rsidR="00144479" w:rsidRDefault="00144479" w:rsidP="00144479">
      <w:pPr>
        <w:pStyle w:val="ListBullet"/>
        <w:numPr>
          <w:ilvl w:val="1"/>
          <w:numId w:val="3"/>
        </w:numPr>
      </w:pPr>
      <w:r>
        <w:t>Not pre</w:t>
      </w:r>
    </w:p>
    <w:p w14:paraId="2CAD0B75" w14:textId="3852AE41" w:rsidR="00FB6B41" w:rsidRDefault="00FB6B41" w:rsidP="00FB6B41">
      <w:pPr>
        <w:pStyle w:val="ListBullet"/>
        <w:numPr>
          <w:ilvl w:val="2"/>
          <w:numId w:val="3"/>
        </w:numPr>
      </w:pPr>
      <w:r>
        <w:t>P1 start 0</w:t>
      </w:r>
      <w:r>
        <w:t xml:space="preserve"> </w:t>
      </w:r>
      <w:r>
        <w:t>ends at</w:t>
      </w:r>
      <w:r>
        <w:t xml:space="preserve"> 6</w:t>
      </w:r>
      <w:r>
        <w:t xml:space="preserve">, ta = </w:t>
      </w:r>
      <w:r>
        <w:t>6</w:t>
      </w:r>
      <w:r>
        <w:t xml:space="preserve">, wait = </w:t>
      </w:r>
      <w:r w:rsidR="00ED6F16">
        <w:t>0</w:t>
      </w:r>
    </w:p>
    <w:p w14:paraId="059D61F2" w14:textId="63C9F98B" w:rsidR="00FB6B41" w:rsidRDefault="00FB6B41" w:rsidP="00FB6B41">
      <w:pPr>
        <w:pStyle w:val="ListBullet"/>
        <w:numPr>
          <w:ilvl w:val="2"/>
          <w:numId w:val="3"/>
        </w:numPr>
      </w:pPr>
      <w:r>
        <w:t xml:space="preserve">P2 starts at </w:t>
      </w:r>
      <w:r>
        <w:t>6</w:t>
      </w:r>
      <w:r>
        <w:t xml:space="preserve"> ends at </w:t>
      </w:r>
      <w:r>
        <w:t>8</w:t>
      </w:r>
      <w:r>
        <w:t xml:space="preserve">, ta = </w:t>
      </w:r>
      <w:r>
        <w:t>7</w:t>
      </w:r>
      <w:r>
        <w:t xml:space="preserve">, wait = </w:t>
      </w:r>
      <w:r w:rsidR="00ED6F16">
        <w:t>5</w:t>
      </w:r>
    </w:p>
    <w:p w14:paraId="01C33D9C" w14:textId="33798D14" w:rsidR="00FB6B41" w:rsidRDefault="00FB6B41" w:rsidP="00FB6B41">
      <w:pPr>
        <w:pStyle w:val="ListBullet"/>
        <w:numPr>
          <w:ilvl w:val="2"/>
          <w:numId w:val="3"/>
        </w:numPr>
      </w:pPr>
      <w:r>
        <w:t xml:space="preserve">P3 starts at </w:t>
      </w:r>
      <w:r>
        <w:t xml:space="preserve">11 </w:t>
      </w:r>
      <w:r>
        <w:t xml:space="preserve">ends at 15, ta = </w:t>
      </w:r>
      <w:r>
        <w:t>13</w:t>
      </w:r>
      <w:r>
        <w:t xml:space="preserve">, wait = </w:t>
      </w:r>
      <w:r w:rsidR="00ED6F16">
        <w:t>9</w:t>
      </w:r>
    </w:p>
    <w:p w14:paraId="3A1F4218" w14:textId="244F4A75" w:rsidR="00FB6B41" w:rsidRDefault="00FB6B41" w:rsidP="00FB6B41">
      <w:pPr>
        <w:pStyle w:val="ListBullet"/>
        <w:numPr>
          <w:ilvl w:val="2"/>
          <w:numId w:val="3"/>
        </w:numPr>
      </w:pPr>
      <w:r>
        <w:t xml:space="preserve">P4 starts at 8 ends at </w:t>
      </w:r>
      <w:r>
        <w:t>11</w:t>
      </w:r>
      <w:r>
        <w:t xml:space="preserve">, ta = </w:t>
      </w:r>
      <w:r w:rsidR="00ED6F16">
        <w:t>7</w:t>
      </w:r>
      <w:r>
        <w:t xml:space="preserve">, wait = </w:t>
      </w:r>
      <w:r w:rsidR="00ED6F16">
        <w:t>4</w:t>
      </w:r>
    </w:p>
    <w:p w14:paraId="5C3763F1" w14:textId="03108928" w:rsidR="00FB6B41" w:rsidRDefault="00FB6B41" w:rsidP="00FB6B41">
      <w:pPr>
        <w:pStyle w:val="ListBullet"/>
        <w:numPr>
          <w:ilvl w:val="2"/>
          <w:numId w:val="3"/>
        </w:numPr>
      </w:pPr>
      <w:r>
        <w:t xml:space="preserve">AVT = </w:t>
      </w:r>
      <w:r w:rsidR="00ED6F16">
        <w:t>5.75</w:t>
      </w:r>
    </w:p>
    <w:p w14:paraId="112DFF6F" w14:textId="11FD050F" w:rsidR="00FB6B41" w:rsidRDefault="00FB6B41" w:rsidP="00FB6B41">
      <w:pPr>
        <w:pStyle w:val="ListBullet"/>
        <w:numPr>
          <w:ilvl w:val="2"/>
          <w:numId w:val="3"/>
        </w:numPr>
      </w:pPr>
      <w:r>
        <w:t xml:space="preserve">ART= </w:t>
      </w:r>
      <w:r w:rsidR="00ED6F16">
        <w:t>4.5</w:t>
      </w:r>
    </w:p>
    <w:p w14:paraId="740405D8" w14:textId="198B2064" w:rsidR="00B96D0D" w:rsidRDefault="00B96D0D">
      <w:pPr>
        <w:pStyle w:val="Heading2"/>
      </w:pPr>
    </w:p>
    <w:sectPr w:rsidR="00B96D0D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AD498" w14:textId="77777777" w:rsidR="00E3488E" w:rsidRDefault="00E3488E">
      <w:r>
        <w:separator/>
      </w:r>
    </w:p>
    <w:p w14:paraId="103ABA6A" w14:textId="77777777" w:rsidR="00E3488E" w:rsidRDefault="00E3488E"/>
  </w:endnote>
  <w:endnote w:type="continuationSeparator" w:id="0">
    <w:p w14:paraId="15511B7E" w14:textId="77777777" w:rsidR="00E3488E" w:rsidRDefault="00E3488E">
      <w:r>
        <w:continuationSeparator/>
      </w:r>
    </w:p>
    <w:p w14:paraId="639876AE" w14:textId="77777777" w:rsidR="00E3488E" w:rsidRDefault="00E348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EFD02F" w14:textId="77777777" w:rsidR="00B96D0D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84FB6" w14:textId="77777777" w:rsidR="00E3488E" w:rsidRDefault="00E3488E">
      <w:r>
        <w:separator/>
      </w:r>
    </w:p>
    <w:p w14:paraId="57D6B7E8" w14:textId="77777777" w:rsidR="00E3488E" w:rsidRDefault="00E3488E"/>
  </w:footnote>
  <w:footnote w:type="continuationSeparator" w:id="0">
    <w:p w14:paraId="13BEBDB6" w14:textId="77777777" w:rsidR="00E3488E" w:rsidRDefault="00E3488E">
      <w:r>
        <w:continuationSeparator/>
      </w:r>
    </w:p>
    <w:p w14:paraId="1780A930" w14:textId="77777777" w:rsidR="00E3488E" w:rsidRDefault="00E3488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58576">
    <w:abstractNumId w:val="1"/>
  </w:num>
  <w:num w:numId="2" w16cid:durableId="199755009">
    <w:abstractNumId w:val="0"/>
  </w:num>
  <w:num w:numId="3" w16cid:durableId="1552229683">
    <w:abstractNumId w:val="2"/>
  </w:num>
  <w:num w:numId="4" w16cid:durableId="1718775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79"/>
    <w:rsid w:val="00144479"/>
    <w:rsid w:val="00B96D0D"/>
    <w:rsid w:val="00E3488E"/>
    <w:rsid w:val="00ED6F16"/>
    <w:rsid w:val="00FB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B058D"/>
  <w15:chartTrackingRefBased/>
  <w15:docId w15:val="{A3A8E25C-7E63-C24B-9B7B-34B39588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1</cp:revision>
  <dcterms:created xsi:type="dcterms:W3CDTF">2024-02-12T21:19:00Z</dcterms:created>
  <dcterms:modified xsi:type="dcterms:W3CDTF">2024-02-12T21:43:00Z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