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263" w14:textId="509E5B95" w:rsidR="001F3663" w:rsidRDefault="00FF4283">
      <w:pPr>
        <w:pStyle w:val="Heading1"/>
      </w:pPr>
      <w:r>
        <w:t>HW2</w:t>
      </w:r>
    </w:p>
    <w:p w14:paraId="56053C2D" w14:textId="08AC5FF0" w:rsidR="001F3663" w:rsidRDefault="00FF4283" w:rsidP="00FF4283">
      <w:pPr>
        <w:pStyle w:val="ListBullet"/>
      </w:pPr>
      <w:r>
        <w:t xml:space="preserve">It is the ability of a single </w:t>
      </w:r>
      <w:proofErr w:type="spellStart"/>
      <w:r>
        <w:t>cpu</w:t>
      </w:r>
      <w:proofErr w:type="spellEnd"/>
      <w:r>
        <w:t xml:space="preserve"> to run multiple programs at a time. It is needed to speed up computers by giving them the ability to do many things at once. Also prevents as much of a need for programs waiting on others to store their steps and relinquish control to other programs (which is a big slowdown factor).</w:t>
      </w:r>
    </w:p>
    <w:p w14:paraId="21AF5797" w14:textId="50C0C54B" w:rsidR="00FF4283" w:rsidRDefault="00FF4283" w:rsidP="00FF4283">
      <w:pPr>
        <w:pStyle w:val="ListBullet"/>
      </w:pPr>
      <w:r>
        <w:t>A process is like the parent of threads, it creates threads for various tasks it needs to complete itself.</w:t>
      </w:r>
    </w:p>
    <w:p w14:paraId="5EBFEE5B" w14:textId="77777777" w:rsidR="00FF4283" w:rsidRDefault="00FF4283" w:rsidP="00FF4283">
      <w:pPr>
        <w:pStyle w:val="ListBullet"/>
        <w:numPr>
          <w:ilvl w:val="1"/>
          <w:numId w:val="3"/>
        </w:numPr>
      </w:pPr>
      <w:r>
        <w:t>Order goes:</w:t>
      </w:r>
    </w:p>
    <w:p w14:paraId="0428033C" w14:textId="77777777" w:rsidR="00FF4283" w:rsidRDefault="00FF4283" w:rsidP="00FF4283">
      <w:pPr>
        <w:pStyle w:val="ListBullet"/>
        <w:numPr>
          <w:ilvl w:val="1"/>
          <w:numId w:val="3"/>
        </w:numPr>
      </w:pPr>
      <w:r>
        <w:t>Program =&gt; process =&gt; threads</w:t>
      </w:r>
    </w:p>
    <w:p w14:paraId="0E10D709" w14:textId="77777777" w:rsidR="00FF4283" w:rsidRDefault="00FF4283" w:rsidP="00FF4283">
      <w:pPr>
        <w:pStyle w:val="ListBullet"/>
        <w:numPr>
          <w:ilvl w:val="1"/>
          <w:numId w:val="3"/>
        </w:numPr>
      </w:pPr>
      <w:r>
        <w:t> </w:t>
      </w:r>
    </w:p>
    <w:p w14:paraId="37163DA0" w14:textId="77777777" w:rsidR="00FF4283" w:rsidRDefault="00FF4283" w:rsidP="00FF4283">
      <w:pPr>
        <w:pStyle w:val="ListBullet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threads are cheaper to create and efficiently communicate with one another.</w:t>
      </w:r>
    </w:p>
    <w:p w14:paraId="7FACAAAD" w14:textId="77777777" w:rsidR="00FF4283" w:rsidRDefault="00FF4283" w:rsidP="00FF4283">
      <w:pPr>
        <w:pStyle w:val="ListBullet"/>
      </w:pPr>
      <w:r>
        <w:t>User Level</w:t>
      </w:r>
    </w:p>
    <w:p w14:paraId="1E1CACF4" w14:textId="3D3B7D74" w:rsidR="00FF4283" w:rsidRDefault="00FF4283" w:rsidP="00FF4283">
      <w:pPr>
        <w:pStyle w:val="ListBullet"/>
        <w:numPr>
          <w:ilvl w:val="1"/>
          <w:numId w:val="3"/>
        </w:numPr>
      </w:pPr>
      <w:r>
        <w:t>Lighter weight</w:t>
      </w:r>
    </w:p>
    <w:p w14:paraId="4D23DB17" w14:textId="79FB6AC2" w:rsidR="00FF4283" w:rsidRDefault="00FF4283" w:rsidP="00FF4283">
      <w:pPr>
        <w:pStyle w:val="ListBullet"/>
        <w:numPr>
          <w:ilvl w:val="1"/>
          <w:numId w:val="3"/>
        </w:numPr>
      </w:pPr>
      <w:proofErr w:type="spellStart"/>
      <w:r>
        <w:t>seperate</w:t>
      </w:r>
      <w:proofErr w:type="spellEnd"/>
      <w:r>
        <w:t xml:space="preserve"> custom scheduling</w:t>
      </w:r>
    </w:p>
    <w:p w14:paraId="7398E203" w14:textId="77777777" w:rsidR="00FF4283" w:rsidRDefault="00FF4283" w:rsidP="00FF4283">
      <w:pPr>
        <w:pStyle w:val="ListBullet"/>
      </w:pPr>
      <w:r>
        <w:t>Kernel Level</w:t>
      </w:r>
    </w:p>
    <w:p w14:paraId="4B237311" w14:textId="2E48910D" w:rsidR="00FF4283" w:rsidRDefault="00FF4283" w:rsidP="00FF4283">
      <w:pPr>
        <w:pStyle w:val="ListBullet"/>
        <w:numPr>
          <w:ilvl w:val="1"/>
          <w:numId w:val="3"/>
        </w:numPr>
      </w:pPr>
      <w:r>
        <w:t xml:space="preserve">These threads are </w:t>
      </w:r>
      <w:proofErr w:type="gramStart"/>
      <w:r>
        <w:t>slower</w:t>
      </w:r>
      <w:proofErr w:type="gramEnd"/>
    </w:p>
    <w:p w14:paraId="2A023542" w14:textId="30F16542" w:rsidR="00FF4283" w:rsidRDefault="00FF4283" w:rsidP="00FF4283">
      <w:pPr>
        <w:pStyle w:val="ListBullet"/>
        <w:numPr>
          <w:ilvl w:val="1"/>
          <w:numId w:val="3"/>
        </w:numPr>
      </w:pPr>
      <w:r>
        <w:t>Less expensive (if in same process)</w:t>
      </w:r>
    </w:p>
    <w:p w14:paraId="31C1F5E6" w14:textId="37C65E08" w:rsidR="00FF4283" w:rsidRDefault="00FF4283" w:rsidP="00FF4283">
      <w:pPr>
        <w:pStyle w:val="ListBullet"/>
        <w:numPr>
          <w:ilvl w:val="1"/>
          <w:numId w:val="3"/>
        </w:numPr>
      </w:pPr>
      <w:r>
        <w:t xml:space="preserve"> known by the </w:t>
      </w:r>
      <w:proofErr w:type="spellStart"/>
      <w:proofErr w:type="gramStart"/>
      <w:r>
        <w:t>os</w:t>
      </w:r>
      <w:proofErr w:type="spellEnd"/>
      <w:proofErr w:type="gramEnd"/>
    </w:p>
    <w:p w14:paraId="1A4B059F" w14:textId="77777777" w:rsidR="00FF4283" w:rsidRDefault="00FF4283" w:rsidP="00FF4283">
      <w:pPr>
        <w:pStyle w:val="ListBullet"/>
      </w:pPr>
      <w:r>
        <w:t>New</w:t>
      </w:r>
    </w:p>
    <w:p w14:paraId="4B23529E" w14:textId="77777777" w:rsidR="00FF4283" w:rsidRDefault="00FF4283" w:rsidP="00FF4283">
      <w:pPr>
        <w:pStyle w:val="ListBullet"/>
      </w:pPr>
      <w:r>
        <w:t xml:space="preserve">    This is </w:t>
      </w:r>
      <w:proofErr w:type="spellStart"/>
      <w:proofErr w:type="gramStart"/>
      <w:r>
        <w:t>were</w:t>
      </w:r>
      <w:proofErr w:type="spellEnd"/>
      <w:proofErr w:type="gramEnd"/>
      <w:r>
        <w:t xml:space="preserve"> a process is created and leads out to the ready state once the process is ready to begin.</w:t>
      </w:r>
    </w:p>
    <w:p w14:paraId="25255789" w14:textId="77777777" w:rsidR="00FF4283" w:rsidRDefault="00FF4283" w:rsidP="00FF4283">
      <w:pPr>
        <w:pStyle w:val="ListBullet"/>
      </w:pPr>
      <w:r>
        <w:t>Ready</w:t>
      </w:r>
    </w:p>
    <w:p w14:paraId="249BD7F8" w14:textId="77777777" w:rsidR="00FF4283" w:rsidRDefault="00FF4283" w:rsidP="00FF4283">
      <w:pPr>
        <w:pStyle w:val="ListBullet"/>
      </w:pPr>
      <w:r>
        <w:lastRenderedPageBreak/>
        <w:t xml:space="preserve">    The process gets the resources it needs but the </w:t>
      </w:r>
      <w:proofErr w:type="spellStart"/>
      <w:r>
        <w:t>cpu</w:t>
      </w:r>
      <w:proofErr w:type="spellEnd"/>
      <w:r>
        <w:t xml:space="preserve"> is not actively running </w:t>
      </w:r>
      <w:proofErr w:type="gramStart"/>
      <w:r>
        <w:t>it</w:t>
      </w:r>
      <w:proofErr w:type="gramEnd"/>
      <w:r>
        <w:t xml:space="preserve"> so progress is not being made. This step only leads to the running state.</w:t>
      </w:r>
    </w:p>
    <w:p w14:paraId="09B91D96" w14:textId="77777777" w:rsidR="00FF4283" w:rsidRDefault="00FF4283" w:rsidP="00FF4283">
      <w:pPr>
        <w:pStyle w:val="ListBullet"/>
      </w:pPr>
      <w:r>
        <w:t>Running</w:t>
      </w:r>
    </w:p>
    <w:p w14:paraId="1DB0CAD4" w14:textId="77777777" w:rsidR="00FF4283" w:rsidRDefault="00FF4283" w:rsidP="00FF4283">
      <w:pPr>
        <w:pStyle w:val="ListBullet"/>
      </w:pPr>
      <w:r>
        <w:t xml:space="preserve">    This state has transitions to blocked, ready, and terminated states.  In this state, the </w:t>
      </w:r>
      <w:proofErr w:type="spellStart"/>
      <w:r>
        <w:t>cpu</w:t>
      </w:r>
      <w:proofErr w:type="spellEnd"/>
      <w:r>
        <w:t xml:space="preserve"> begins executing the bits of the </w:t>
      </w:r>
      <w:proofErr w:type="spellStart"/>
      <w:r>
        <w:t>proccess</w:t>
      </w:r>
      <w:proofErr w:type="spellEnd"/>
      <w:r>
        <w:t xml:space="preserve"> that need to happen and sends to so many other states for the various exits or waiting, or completions that this state may encounter.</w:t>
      </w:r>
    </w:p>
    <w:p w14:paraId="2261D77F" w14:textId="77777777" w:rsidR="00FF4283" w:rsidRDefault="00FF4283" w:rsidP="00FF4283">
      <w:pPr>
        <w:pStyle w:val="ListBullet"/>
      </w:pPr>
      <w:r>
        <w:t>Blocked</w:t>
      </w:r>
    </w:p>
    <w:p w14:paraId="1E94EA9F" w14:textId="77777777" w:rsidR="00FF4283" w:rsidRDefault="00FF4283" w:rsidP="00FF4283">
      <w:pPr>
        <w:pStyle w:val="ListBullet"/>
      </w:pPr>
      <w:r>
        <w:t>    This state only moves a process back to the ready state and is here in the case a process needs info or is waiting for another process so that it can complete any of its steps.</w:t>
      </w:r>
    </w:p>
    <w:p w14:paraId="51F9942D" w14:textId="77777777" w:rsidR="00FF4283" w:rsidRDefault="00FF4283" w:rsidP="00FF4283">
      <w:pPr>
        <w:pStyle w:val="ListBullet"/>
      </w:pPr>
      <w:r>
        <w:t>Terminated/</w:t>
      </w:r>
      <w:proofErr w:type="gramStart"/>
      <w:r>
        <w:t>exit</w:t>
      </w:r>
      <w:proofErr w:type="gramEnd"/>
    </w:p>
    <w:p w14:paraId="6EB667F3" w14:textId="77777777" w:rsidR="00FF4283" w:rsidRDefault="00FF4283" w:rsidP="00FF4283">
      <w:pPr>
        <w:pStyle w:val="ListBullet"/>
      </w:pPr>
      <w:r>
        <w:t>    This does not connect off to others and is where the process finishes and wraps up.</w:t>
      </w:r>
    </w:p>
    <w:p w14:paraId="7F2D145F" w14:textId="77777777" w:rsidR="00FF4283" w:rsidRDefault="00FF4283" w:rsidP="00FF4283">
      <w:pPr>
        <w:pStyle w:val="ListBullet"/>
      </w:pPr>
      <w:r>
        <w:t>30/50 + 20/150 + 10/300 + x/350 &lt;= 1</w:t>
      </w:r>
    </w:p>
    <w:p w14:paraId="7F738C06" w14:textId="77777777" w:rsidR="00FF4283" w:rsidRDefault="00FF4283" w:rsidP="00FF4283">
      <w:pPr>
        <w:pStyle w:val="ListBullet"/>
      </w:pPr>
      <w:r>
        <w:t>180/300 + 40/300 + 10/300 + x/350 &lt;= 1</w:t>
      </w:r>
    </w:p>
    <w:p w14:paraId="0ECFCAA1" w14:textId="77777777" w:rsidR="00FF4283" w:rsidRDefault="00FF4283" w:rsidP="00FF4283">
      <w:pPr>
        <w:pStyle w:val="ListBullet"/>
      </w:pPr>
      <w:r>
        <w:t>230/300 + x/350 &lt;= 1</w:t>
      </w:r>
    </w:p>
    <w:p w14:paraId="549D2D1F" w14:textId="77777777" w:rsidR="00FF4283" w:rsidRDefault="00FF4283" w:rsidP="00FF4283">
      <w:pPr>
        <w:pStyle w:val="ListBullet"/>
      </w:pPr>
      <w:r>
        <w:t>.766666 + x/350 &lt;= 1</w:t>
      </w:r>
    </w:p>
    <w:p w14:paraId="2CD8E5AA" w14:textId="77777777" w:rsidR="00FF4283" w:rsidRDefault="00FF4283" w:rsidP="00FF4283">
      <w:pPr>
        <w:pStyle w:val="ListBullet"/>
      </w:pPr>
      <w:r>
        <w:t>x =&lt; .233333333 * 350</w:t>
      </w:r>
    </w:p>
    <w:p w14:paraId="17EF77B6" w14:textId="77777777" w:rsidR="00FF4283" w:rsidRDefault="00FF4283" w:rsidP="00FF4283">
      <w:pPr>
        <w:pStyle w:val="ListBullet"/>
      </w:pPr>
      <w:r>
        <w:t>x =&lt;81.66666</w:t>
      </w:r>
    </w:p>
    <w:p w14:paraId="5EB4923F" w14:textId="77777777" w:rsidR="00FF4283" w:rsidRDefault="00FF4283" w:rsidP="00FF4283">
      <w:pPr>
        <w:pStyle w:val="ListBullet"/>
      </w:pPr>
    </w:p>
    <w:p w14:paraId="21E2684F" w14:textId="662C44AF" w:rsidR="001F3663" w:rsidRDefault="001F3663">
      <w:pPr>
        <w:pStyle w:val="Heading2"/>
      </w:pPr>
    </w:p>
    <w:sectPr w:rsidR="001F366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0179" w14:textId="77777777" w:rsidR="009C2915" w:rsidRDefault="009C2915">
      <w:r>
        <w:separator/>
      </w:r>
    </w:p>
    <w:p w14:paraId="5AAF51D4" w14:textId="77777777" w:rsidR="009C2915" w:rsidRDefault="009C2915"/>
  </w:endnote>
  <w:endnote w:type="continuationSeparator" w:id="0">
    <w:p w14:paraId="2AAF6937" w14:textId="77777777" w:rsidR="009C2915" w:rsidRDefault="009C2915">
      <w:r>
        <w:continuationSeparator/>
      </w:r>
    </w:p>
    <w:p w14:paraId="266434BB" w14:textId="77777777" w:rsidR="009C2915" w:rsidRDefault="009C2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274C" w14:textId="77777777" w:rsidR="001F366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5044" w14:textId="77777777" w:rsidR="009C2915" w:rsidRDefault="009C2915">
      <w:r>
        <w:separator/>
      </w:r>
    </w:p>
    <w:p w14:paraId="33A41B84" w14:textId="77777777" w:rsidR="009C2915" w:rsidRDefault="009C2915"/>
  </w:footnote>
  <w:footnote w:type="continuationSeparator" w:id="0">
    <w:p w14:paraId="278E6397" w14:textId="77777777" w:rsidR="009C2915" w:rsidRDefault="009C2915">
      <w:r>
        <w:continuationSeparator/>
      </w:r>
    </w:p>
    <w:p w14:paraId="1C8F6AF4" w14:textId="77777777" w:rsidR="009C2915" w:rsidRDefault="009C29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02742">
    <w:abstractNumId w:val="1"/>
  </w:num>
  <w:num w:numId="2" w16cid:durableId="933592694">
    <w:abstractNumId w:val="0"/>
  </w:num>
  <w:num w:numId="3" w16cid:durableId="1175415471">
    <w:abstractNumId w:val="2"/>
  </w:num>
  <w:num w:numId="4" w16cid:durableId="1723480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83"/>
    <w:rsid w:val="001F3663"/>
    <w:rsid w:val="009C2915"/>
    <w:rsid w:val="00F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B4406"/>
  <w15:chartTrackingRefBased/>
  <w15:docId w15:val="{4E300C4C-FFA5-4948-94F6-F4C001C4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4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2024-02-12T22:44:00Z</dcterms:created>
  <dcterms:modified xsi:type="dcterms:W3CDTF">2024-02-12T22:46:00Z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